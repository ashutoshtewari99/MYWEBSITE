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116"/>
        <w:gridCol w:w="7398"/>
      </w:tblGrid>
      <w:tr w:rsidR="00B93310" w:rsidRPr="005152F2" w14:paraId="377EDFF7" w14:textId="77777777" w:rsidTr="00CF0CAF">
        <w:tc>
          <w:tcPr>
            <w:tcW w:w="3286" w:type="dxa"/>
          </w:tcPr>
          <w:sdt>
            <w:sdtPr>
              <w:alias w:val="Your Name:"/>
              <w:tag w:val="Your Name:"/>
              <w:id w:val="-1220516334"/>
              <w:placeholder>
                <w:docPart w:val="C66525A366A939428B54EE411825B5D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A50D6E0" w14:textId="68DC3F96" w:rsidR="00B93310" w:rsidRPr="005152F2" w:rsidRDefault="004B6E67" w:rsidP="003856C9">
                <w:pPr>
                  <w:pStyle w:val="Heading1"/>
                </w:pPr>
                <w:r>
                  <w:t>Ashutosh tewari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441EB9" w:rsidRPr="005152F2" w14:paraId="0189064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503188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E379646" wp14:editId="358CE99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DFE2E8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45CC82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0C36DED" w14:textId="14DAC139" w:rsidR="00441EB9" w:rsidRDefault="004B6E67" w:rsidP="00441EB9">
                  <w:pPr>
                    <w:pStyle w:val="Heading3"/>
                  </w:pPr>
                  <w:r>
                    <w:t>ashutoshtewari99@gmail.com</w:t>
                  </w:r>
                </w:p>
              </w:tc>
            </w:tr>
            <w:tr w:rsidR="00441EB9" w:rsidRPr="005152F2" w14:paraId="6848A8B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678830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9E986D6" wp14:editId="0EE6C92A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8B3DD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87BD204" w14:textId="77777777" w:rsidTr="00C51715">
              <w:trPr>
                <w:trHeight w:val="501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67D859E" w14:textId="63A8B083" w:rsidR="00441EB9" w:rsidRDefault="004B6E67" w:rsidP="00441EB9">
                  <w:pPr>
                    <w:pStyle w:val="Heading3"/>
                  </w:pPr>
                  <w:r>
                    <w:t>7348047783</w:t>
                  </w:r>
                </w:p>
              </w:tc>
            </w:tr>
            <w:tr w:rsidR="00441EB9" w:rsidRPr="005152F2" w14:paraId="036508D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134D89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6C008D4" wp14:editId="501F8C2D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D7896F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96A8FD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C8E3800" w14:textId="77777777" w:rsidR="004B6E67" w:rsidRDefault="004B6E67" w:rsidP="004B6E67">
                  <w:r>
                    <w:rPr>
                      <w:rFonts w:ascii="Helvetica Neue" w:hAnsi="Helvetica Neue"/>
                      <w:sz w:val="21"/>
                      <w:szCs w:val="21"/>
                      <w:shd w:val="clear" w:color="auto" w:fill="FFFFFF"/>
                    </w:rPr>
                    <w:t>https://www.linkedin.com/in/ashutosh-tewari-8174a8ab</w:t>
                  </w:r>
                </w:p>
                <w:p w14:paraId="56111BF6" w14:textId="58DE4BDD"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14:paraId="7B936961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370892D" w14:textId="77777777" w:rsidR="004B6E67" w:rsidRDefault="004B6E67" w:rsidP="00441EB9">
                  <w:pPr>
                    <w:pStyle w:val="Heading3"/>
                  </w:pPr>
                  <w:r>
                    <w:t>virtual cv:</w:t>
                  </w:r>
                </w:p>
                <w:p w14:paraId="7498ABB5" w14:textId="53B4A025" w:rsidR="004B6E67" w:rsidRDefault="004B6E67" w:rsidP="00441EB9">
                  <w:pPr>
                    <w:pStyle w:val="Heading3"/>
                  </w:pPr>
                  <w:r>
                    <mc:AlternateContent>
                      <mc:Choice Requires="wps">
                        <w:drawing>
                          <wp:inline distT="0" distB="0" distL="0" distR="0" wp14:anchorId="5973BEA9" wp14:editId="4866303C">
                            <wp:extent cx="221615" cy="0"/>
                            <wp:effectExtent l="0" t="0" r="26035" b="1905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B74102D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HK466ygEAAOg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81E403E" w14:textId="13BAC61B" w:rsidR="004B6E67" w:rsidRPr="00441EB9" w:rsidRDefault="004B6E6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6" w:history="1">
                    <w:r w:rsidRPr="004B6E67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http://www.ashu</w:t>
                    </w:r>
                    <w:r w:rsidRPr="004B6E67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t</w:t>
                    </w:r>
                    <w:r w:rsidRPr="004B6E67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oshtewari.tk/</w:t>
                    </w:r>
                  </w:hyperlink>
                </w:p>
              </w:tc>
            </w:tr>
            <w:tr w:rsidR="005A7E57" w:rsidRPr="005152F2" w14:paraId="6D89713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13EACCA" w14:textId="77777777" w:rsidR="002C77B9" w:rsidRDefault="00276A5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5EB0F7683753F4F909CC3C6EC2B4E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3C77B9A5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551680C" wp14:editId="7F117C0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064C2F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19B6DF" w14:textId="77777777" w:rsidR="005A7E57" w:rsidRDefault="00276A5A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D5C805F1368C094AB7F1D8BD57707A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61B2137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CC9FE09" w14:textId="77777777" w:rsidR="005A7E57" w:rsidRDefault="00276A5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46B24ECF3879C42AD3F1012BD34F3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7C238731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CD13446" wp14:editId="60CF3FC3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4008AE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D5199B9118352B4EB62EAF0416EBECE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A066087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07A11F16" w14:textId="77777777" w:rsidR="00B93310" w:rsidRPr="005152F2" w:rsidRDefault="00B93310" w:rsidP="003856C9"/>
        </w:tc>
        <w:tc>
          <w:tcPr>
            <w:tcW w:w="116" w:type="dxa"/>
          </w:tcPr>
          <w:p w14:paraId="4B324F94" w14:textId="77777777" w:rsidR="00B93310" w:rsidRPr="005152F2" w:rsidRDefault="00B93310" w:rsidP="00463463"/>
        </w:tc>
        <w:tc>
          <w:tcPr>
            <w:tcW w:w="7398" w:type="dxa"/>
          </w:tcPr>
          <w:tbl>
            <w:tblPr>
              <w:tblW w:w="4981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370"/>
            </w:tblGrid>
            <w:tr w:rsidR="008F6337" w14:paraId="6BF4E883" w14:textId="77777777" w:rsidTr="00C51715">
              <w:trPr>
                <w:trHeight w:val="2926"/>
              </w:trPr>
              <w:tc>
                <w:tcPr>
                  <w:tcW w:w="670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423D0A2" w14:textId="26B12102" w:rsidR="008F6337" w:rsidRPr="00CF0CAF" w:rsidRDefault="00CF0CAF" w:rsidP="008F6337">
                  <w:pPr>
                    <w:pStyle w:val="Heading2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About me</w:t>
                  </w:r>
                </w:p>
                <w:p w14:paraId="4B49DECB" w14:textId="48C06B33" w:rsidR="008F6337" w:rsidRDefault="00CF0CAF" w:rsidP="00CF0CAF">
                  <w:pPr>
                    <w:pStyle w:val="NormalWeb"/>
                    <w:shd w:val="clear" w:color="auto" w:fill="FFFFFF"/>
                    <w:spacing w:before="0" w:beforeAutospacing="0"/>
                  </w:pPr>
                  <w:r>
                    <w:rPr>
                      <w:color w:val="212529"/>
                    </w:rPr>
                    <w:br/>
                    <w:t xml:space="preserve">I am a Front-end Web Developer and a </w:t>
                  </w:r>
                  <w:r>
                    <w:rPr>
                      <w:color w:val="212529"/>
                    </w:rPr>
                    <w:t>Blockchain</w:t>
                  </w:r>
                  <w:r>
                    <w:rPr>
                      <w:color w:val="212529"/>
                    </w:rPr>
                    <w:t xml:space="preserve"> </w:t>
                  </w:r>
                  <w:r>
                    <w:rPr>
                      <w:color w:val="212529"/>
                    </w:rPr>
                    <w:t>enthusiast</w:t>
                  </w:r>
                  <w:r>
                    <w:rPr>
                      <w:color w:val="212529"/>
                    </w:rPr>
                    <w:t xml:space="preserve">. I love learning anything and everything about Technology. I am from Lucknow, Uttar Pradesh. </w:t>
                  </w:r>
                  <w:r>
                    <w:rPr>
                      <w:color w:val="212529"/>
                    </w:rPr>
                    <w:t>Currently</w:t>
                  </w:r>
                  <w:r>
                    <w:rPr>
                      <w:color w:val="212529"/>
                    </w:rPr>
                    <w:t xml:space="preserve"> studying at SRM Institute of Science and Technology, Chennai, as a Computer Science Student with Specialization in Cloud Computing .</w:t>
                  </w:r>
                </w:p>
              </w:tc>
            </w:tr>
            <w:tr w:rsidR="008F6337" w14:paraId="4CFBCFFC" w14:textId="77777777" w:rsidTr="00CF0CAF">
              <w:trPr>
                <w:trHeight w:val="3672"/>
              </w:trPr>
              <w:tc>
                <w:tcPr>
                  <w:tcW w:w="670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D88D078" w14:textId="77777777" w:rsidR="008F6337" w:rsidRPr="00CF0CAF" w:rsidRDefault="00276A5A" w:rsidP="008F6337">
                  <w:pPr>
                    <w:pStyle w:val="Heading2"/>
                    <w:rPr>
                      <w:b/>
                      <w:bCs/>
                    </w:rPr>
                  </w:pPr>
                  <w:sdt>
                    <w:sdtPr>
                      <w:rPr>
                        <w:b/>
                        <w:bCs/>
                      </w:rPr>
                      <w:alias w:val="Education:"/>
                      <w:tag w:val="Education:"/>
                      <w:id w:val="1349516922"/>
                      <w:placeholder>
                        <w:docPart w:val="A713BDCAFC69E14D9D4D531446AFF9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F0CAF">
                        <w:rPr>
                          <w:b/>
                          <w:bCs/>
                        </w:rPr>
                        <w:t>Education</w:t>
                      </w:r>
                    </w:sdtContent>
                  </w:sdt>
                </w:p>
                <w:p w14:paraId="1D55716B" w14:textId="10419F81" w:rsidR="00CF0CAF" w:rsidRDefault="00CF0CAF" w:rsidP="00CF0CAF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2018 </w:t>
                  </w:r>
                  <w:r w:rsidRPr="00CF0CAF">
                    <w:rPr>
                      <w:b/>
                      <w:bCs/>
                      <w:sz w:val="26"/>
                      <w:szCs w:val="26"/>
                    </w:rPr>
                    <w:t>Pursuing</w:t>
                  </w:r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 B.Tech at SRMIST</w:t>
                  </w:r>
                  <w:r w:rsidRPr="00CF0CAF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  <w:p w14:paraId="1EBA0E6C" w14:textId="4425ABA7" w:rsidR="00CF0CAF" w:rsidRDefault="00CF0CAF" w:rsidP="00CF0CAF">
                  <w:pPr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212529"/>
                    </w:rPr>
                    <w:t>Institute: </w:t>
                  </w:r>
                  <w:r>
                    <w:rPr>
                      <w:color w:val="212529"/>
                      <w:shd w:val="clear" w:color="auto" w:fill="D4D4F3"/>
                    </w:rPr>
                    <w:t>SRM Institute of Science And Technology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Session: </w:t>
                  </w:r>
                  <w:r>
                    <w:rPr>
                      <w:color w:val="212529"/>
                      <w:shd w:val="clear" w:color="auto" w:fill="D4D4F3"/>
                    </w:rPr>
                    <w:t>4 Years [2018-2022]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 xml:space="preserve">Current </w:t>
                  </w:r>
                  <w:r>
                    <w:rPr>
                      <w:b/>
                      <w:bCs/>
                      <w:color w:val="212529"/>
                    </w:rPr>
                    <w:t>CGPA: </w:t>
                  </w:r>
                  <w:r>
                    <w:rPr>
                      <w:color w:val="212529"/>
                      <w:shd w:val="clear" w:color="auto" w:fill="D4D4F3"/>
                    </w:rPr>
                    <w:t xml:space="preserve">9.45 CGPA </w:t>
                  </w:r>
                </w:p>
                <w:p w14:paraId="4090C5CB" w14:textId="77777777" w:rsidR="00CF0CAF" w:rsidRDefault="00CF0CAF" w:rsidP="00CF0CAF">
                  <w:pPr>
                    <w:rPr>
                      <w:b/>
                      <w:bCs/>
                      <w:sz w:val="26"/>
                      <w:szCs w:val="26"/>
                    </w:rPr>
                  </w:pPr>
                  <w:bookmarkStart w:id="0" w:name="_GoBack"/>
                  <w:bookmarkEnd w:id="0"/>
                </w:p>
                <w:p w14:paraId="3AE81B0F" w14:textId="71ECDA21" w:rsidR="00CF0CAF" w:rsidRDefault="00CF0CAF" w:rsidP="00CF0CAF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CF0CAF">
                    <w:rPr>
                      <w:b/>
                      <w:bCs/>
                      <w:sz w:val="26"/>
                      <w:szCs w:val="26"/>
                    </w:rPr>
                    <w:t>2017 Higher Secondary</w:t>
                  </w:r>
                </w:p>
                <w:p w14:paraId="1F3326BB" w14:textId="38E6F853" w:rsidR="00CF0CAF" w:rsidRDefault="00CF0CAF" w:rsidP="00CF0CAF">
                  <w:pPr>
                    <w:rPr>
                      <w:color w:val="212529"/>
                      <w:shd w:val="clear" w:color="auto" w:fill="D4D4F3"/>
                    </w:rPr>
                  </w:pPr>
                  <w:r>
                    <w:rPr>
                      <w:b/>
                      <w:bCs/>
                      <w:color w:val="212529"/>
                    </w:rPr>
                    <w:t>Institute: </w:t>
                  </w:r>
                  <w:r>
                    <w:rPr>
                      <w:color w:val="212529"/>
                      <w:shd w:val="clear" w:color="auto" w:fill="D4D4F3"/>
                    </w:rPr>
                    <w:t>Kendriya Vidyalaya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Session: </w:t>
                  </w:r>
                  <w:r>
                    <w:rPr>
                      <w:color w:val="212529"/>
                      <w:shd w:val="clear" w:color="auto" w:fill="D4D4F3"/>
                    </w:rPr>
                    <w:t>[2016-2017]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Percentage/CGPA: </w:t>
                  </w:r>
                  <w:r>
                    <w:rPr>
                      <w:color w:val="212529"/>
                      <w:shd w:val="clear" w:color="auto" w:fill="D4D4F3"/>
                    </w:rPr>
                    <w:t>76%</w:t>
                  </w:r>
                </w:p>
                <w:p w14:paraId="0FD15D93" w14:textId="77777777" w:rsidR="00CF0CAF" w:rsidRDefault="00CF0CAF" w:rsidP="00CF0CAF">
                  <w:pPr>
                    <w:rPr>
                      <w:b/>
                      <w:bCs/>
                      <w:sz w:val="26"/>
                      <w:szCs w:val="26"/>
                    </w:rPr>
                  </w:pPr>
                </w:p>
                <w:p w14:paraId="56E5A1BA" w14:textId="355BD625" w:rsidR="00CF0CAF" w:rsidRDefault="00CF0CAF" w:rsidP="00CF0CAF">
                  <w:pPr>
                    <w:rPr>
                      <w:b/>
                      <w:bCs/>
                    </w:rPr>
                  </w:pPr>
                  <w:r w:rsidRPr="00CF0CAF">
                    <w:rPr>
                      <w:b/>
                      <w:bCs/>
                      <w:sz w:val="26"/>
                      <w:szCs w:val="26"/>
                    </w:rPr>
                    <w:t>2015 10th Standard</w:t>
                  </w:r>
                  <w:r w:rsidR="004B6E67" w:rsidRPr="00CF0CAF">
                    <w:rPr>
                      <w:b/>
                      <w:bCs/>
                    </w:rPr>
                    <w:tab/>
                  </w:r>
                </w:p>
                <w:p w14:paraId="7A55E9EB" w14:textId="7EDA9BC0" w:rsidR="004B6E67" w:rsidRPr="00CF0CAF" w:rsidRDefault="00CF0CAF" w:rsidP="00CF0CAF">
                  <w:r>
                    <w:rPr>
                      <w:b/>
                      <w:bCs/>
                      <w:color w:val="212529"/>
                    </w:rPr>
                    <w:t>Institute: </w:t>
                  </w:r>
                  <w:r>
                    <w:rPr>
                      <w:color w:val="212529"/>
                      <w:shd w:val="clear" w:color="auto" w:fill="D4D4F3"/>
                    </w:rPr>
                    <w:t>Kendriya Vidyalaya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Session: </w:t>
                  </w:r>
                  <w:r>
                    <w:rPr>
                      <w:color w:val="212529"/>
                      <w:shd w:val="clear" w:color="auto" w:fill="D4D4F3"/>
                    </w:rPr>
                    <w:t>[2014-2015]</w:t>
                  </w:r>
                  <w:r>
                    <w:rPr>
                      <w:color w:val="212529"/>
                    </w:rPr>
                    <w:br/>
                  </w:r>
                  <w:r>
                    <w:rPr>
                      <w:b/>
                      <w:bCs/>
                      <w:color w:val="212529"/>
                    </w:rPr>
                    <w:t>Percentage/CGPA</w:t>
                  </w:r>
                  <w:r>
                    <w:rPr>
                      <w:b/>
                      <w:bCs/>
                      <w:color w:val="212529"/>
                    </w:rPr>
                    <w:t>: </w:t>
                  </w:r>
                  <w:r>
                    <w:rPr>
                      <w:color w:val="212529"/>
                      <w:shd w:val="clear" w:color="auto" w:fill="D4D4F3"/>
                    </w:rPr>
                    <w:t>10 CGPA</w:t>
                  </w:r>
                </w:p>
              </w:tc>
            </w:tr>
            <w:tr w:rsidR="008F6337" w14:paraId="10C62A73" w14:textId="77777777" w:rsidTr="00C51715">
              <w:trPr>
                <w:trHeight w:val="2772"/>
              </w:trPr>
              <w:tc>
                <w:tcPr>
                  <w:tcW w:w="6703" w:type="dxa"/>
                </w:tcPr>
                <w:p w14:paraId="7366DADF" w14:textId="77777777" w:rsidR="008F6337" w:rsidRPr="005152F2" w:rsidRDefault="00276A5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A84146601E79945BBCE3EE82B638D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F0CAF">
                        <w:rPr>
                          <w:b/>
                          <w:bCs/>
                        </w:rPr>
                        <w:t>Volunteer Experience or Leadership</w:t>
                      </w:r>
                    </w:sdtContent>
                  </w:sdt>
                </w:p>
                <w:p w14:paraId="4805AFE7" w14:textId="1F5FD048" w:rsidR="004B6E67" w:rsidRDefault="004B6E67" w:rsidP="004B6E67">
                  <w:r>
                    <w:t>Currently working on an in house project under SRMIST</w:t>
                  </w:r>
                </w:p>
                <w:p w14:paraId="1D39FABA" w14:textId="77777777" w:rsidR="004B6E67" w:rsidRDefault="004B6E67" w:rsidP="004B6E67">
                  <w:r>
                    <w:t>The objective of our project deals with Security in Heterogeneous Networks (HetNet).</w:t>
                  </w:r>
                </w:p>
                <w:p w14:paraId="4BE7A588" w14:textId="62E124A2" w:rsidR="004B6E67" w:rsidRDefault="004B6E67" w:rsidP="004B6E67">
                  <w:r>
                    <w:t>One of our objectives, along with a hands-on training experience</w:t>
                  </w:r>
                  <w:r w:rsidR="00CF0CAF">
                    <w:t xml:space="preserve"> is </w:t>
                  </w:r>
                  <w:r>
                    <w:t>to research rigorously and come up with a paper containing the implementation of our research.</w:t>
                  </w:r>
                </w:p>
              </w:tc>
            </w:tr>
          </w:tbl>
          <w:p w14:paraId="1D5741AA" w14:textId="77777777" w:rsidR="008F6337" w:rsidRPr="005152F2" w:rsidRDefault="008F6337" w:rsidP="003856C9"/>
        </w:tc>
      </w:tr>
    </w:tbl>
    <w:p w14:paraId="1962CBF8" w14:textId="77777777" w:rsidR="00E941EF" w:rsidRDefault="00E941EF" w:rsidP="0019561F">
      <w:pPr>
        <w:pStyle w:val="NoSpacing"/>
      </w:pPr>
    </w:p>
    <w:sectPr w:rsidR="00E941EF" w:rsidSect="004B6E6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8E76D" w14:textId="77777777" w:rsidR="00276A5A" w:rsidRDefault="00276A5A" w:rsidP="003856C9">
      <w:pPr>
        <w:spacing w:after="0" w:line="240" w:lineRule="auto"/>
      </w:pPr>
      <w:r>
        <w:separator/>
      </w:r>
    </w:p>
  </w:endnote>
  <w:endnote w:type="continuationSeparator" w:id="0">
    <w:p w14:paraId="7055466F" w14:textId="77777777" w:rsidR="00276A5A" w:rsidRDefault="00276A5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710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CE80C1A" wp14:editId="5D2505C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5B978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BE68A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BD4E1FB" wp14:editId="10EE412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3CF6B9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15135" w14:textId="77777777" w:rsidR="00276A5A" w:rsidRDefault="00276A5A" w:rsidP="003856C9">
      <w:pPr>
        <w:spacing w:after="0" w:line="240" w:lineRule="auto"/>
      </w:pPr>
      <w:r>
        <w:separator/>
      </w:r>
    </w:p>
  </w:footnote>
  <w:footnote w:type="continuationSeparator" w:id="0">
    <w:p w14:paraId="78160D1B" w14:textId="77777777" w:rsidR="00276A5A" w:rsidRDefault="00276A5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988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CE5B883" wp14:editId="43E46A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77CA9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878B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05B964E" wp14:editId="04A227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55751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EA"/>
    <w:rsid w:val="00052BE1"/>
    <w:rsid w:val="0007412A"/>
    <w:rsid w:val="000F3E3D"/>
    <w:rsid w:val="0010199E"/>
    <w:rsid w:val="001765FE"/>
    <w:rsid w:val="0019561F"/>
    <w:rsid w:val="001B32D2"/>
    <w:rsid w:val="00276A5A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B6E67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020EA"/>
    <w:rsid w:val="00B550FC"/>
    <w:rsid w:val="00B85871"/>
    <w:rsid w:val="00B93310"/>
    <w:rsid w:val="00BC1F18"/>
    <w:rsid w:val="00BD2E58"/>
    <w:rsid w:val="00BF6BAB"/>
    <w:rsid w:val="00C007A5"/>
    <w:rsid w:val="00C4403A"/>
    <w:rsid w:val="00C51715"/>
    <w:rsid w:val="00CE6306"/>
    <w:rsid w:val="00CF0CAF"/>
    <w:rsid w:val="00D11C4D"/>
    <w:rsid w:val="00D5067A"/>
    <w:rsid w:val="00DC79BB"/>
    <w:rsid w:val="00E1155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03673"/>
  <w15:chartTrackingRefBased/>
  <w15:docId w15:val="{991E25F9-9A12-0046-A85F-8243657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6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E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0C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hutoshtewari.tk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BF16428B-2D16-DA43-89ED-47D947EA1E43%7d/%7bD6A2A6A6-518C-3247-AA8E-0AECF6F1FF86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6525A366A939428B54EE411825B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08A57-8376-B743-BA69-027062F8E05A}"/>
      </w:docPartPr>
      <w:docPartBody>
        <w:p w:rsidR="00E2775E" w:rsidRDefault="00E45495">
          <w:pPr>
            <w:pStyle w:val="C66525A366A939428B54EE411825B5D2"/>
          </w:pPr>
          <w:r w:rsidRPr="005152F2">
            <w:t>Your Name</w:t>
          </w:r>
        </w:p>
      </w:docPartBody>
    </w:docPart>
    <w:docPart>
      <w:docPartPr>
        <w:name w:val="95EB0F7683753F4F909CC3C6EC2B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3BB1-5D94-8D42-85EB-59762ECFED61}"/>
      </w:docPartPr>
      <w:docPartBody>
        <w:p w:rsidR="00E2775E" w:rsidRDefault="00E45495">
          <w:pPr>
            <w:pStyle w:val="95EB0F7683753F4F909CC3C6EC2B4EF8"/>
          </w:pPr>
          <w:r>
            <w:t>Objective</w:t>
          </w:r>
        </w:p>
      </w:docPartBody>
    </w:docPart>
    <w:docPart>
      <w:docPartPr>
        <w:name w:val="D5C805F1368C094AB7F1D8BD57707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C5A1-32E4-5E42-9F61-84636B82A1FB}"/>
      </w:docPartPr>
      <w:docPartBody>
        <w:p w:rsidR="00E2775E" w:rsidRDefault="00E45495">
          <w:pPr>
            <w:pStyle w:val="D5C805F1368C094AB7F1D8BD57707A13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946B24ECF3879C42AD3F1012BD34F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C6AEB-D5B1-5B41-AD26-A70388DC0F7E}"/>
      </w:docPartPr>
      <w:docPartBody>
        <w:p w:rsidR="00E2775E" w:rsidRDefault="00E45495">
          <w:pPr>
            <w:pStyle w:val="946B24ECF3879C42AD3F1012BD34F3B4"/>
          </w:pPr>
          <w:r>
            <w:t>Skills</w:t>
          </w:r>
        </w:p>
      </w:docPartBody>
    </w:docPart>
    <w:docPart>
      <w:docPartPr>
        <w:name w:val="D5199B9118352B4EB62EAF0416EBE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1AA2-1749-DF44-B0EF-B66446F893CC}"/>
      </w:docPartPr>
      <w:docPartBody>
        <w:p w:rsidR="00E2775E" w:rsidRDefault="00E45495">
          <w:pPr>
            <w:pStyle w:val="D5199B9118352B4EB62EAF0416EBECE8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A713BDCAFC69E14D9D4D531446AF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7FA3-24F7-1847-BE61-4EB95A57C8AC}"/>
      </w:docPartPr>
      <w:docPartBody>
        <w:p w:rsidR="00E2775E" w:rsidRDefault="00E45495">
          <w:pPr>
            <w:pStyle w:val="A713BDCAFC69E14D9D4D531446AFF995"/>
          </w:pPr>
          <w:r w:rsidRPr="005152F2">
            <w:t>Education</w:t>
          </w:r>
        </w:p>
      </w:docPartBody>
    </w:docPart>
    <w:docPart>
      <w:docPartPr>
        <w:name w:val="3A84146601E79945BBCE3EE82B63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BDC43-C546-0447-B552-4F36F921B75D}"/>
      </w:docPartPr>
      <w:docPartBody>
        <w:p w:rsidR="00E2775E" w:rsidRDefault="00E45495">
          <w:pPr>
            <w:pStyle w:val="3A84146601E79945BBCE3EE82B638D6C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95"/>
    <w:rsid w:val="007B3C19"/>
    <w:rsid w:val="00E2775E"/>
    <w:rsid w:val="00E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525A366A939428B54EE411825B5D2">
    <w:name w:val="C66525A366A939428B54EE411825B5D2"/>
  </w:style>
  <w:style w:type="paragraph" w:customStyle="1" w:styleId="C8FA42E88DE9774E8A3E1B6EC673F8DE">
    <w:name w:val="C8FA42E88DE9774E8A3E1B6EC673F8DE"/>
  </w:style>
  <w:style w:type="paragraph" w:customStyle="1" w:styleId="0CF9DC572237EF48B0AEEDB98F2BC518">
    <w:name w:val="0CF9DC572237EF48B0AEEDB98F2BC518"/>
  </w:style>
  <w:style w:type="paragraph" w:customStyle="1" w:styleId="2DDDDE6499099045BC4331D960303ABA">
    <w:name w:val="2DDDDE6499099045BC4331D960303ABA"/>
  </w:style>
  <w:style w:type="paragraph" w:customStyle="1" w:styleId="71FCC0E7FC729E4EA1F52677B13D64E0">
    <w:name w:val="71FCC0E7FC729E4EA1F52677B13D64E0"/>
  </w:style>
  <w:style w:type="paragraph" w:customStyle="1" w:styleId="95EB0F7683753F4F909CC3C6EC2B4EF8">
    <w:name w:val="95EB0F7683753F4F909CC3C6EC2B4EF8"/>
  </w:style>
  <w:style w:type="paragraph" w:customStyle="1" w:styleId="D5C805F1368C094AB7F1D8BD57707A13">
    <w:name w:val="D5C805F1368C094AB7F1D8BD57707A13"/>
  </w:style>
  <w:style w:type="paragraph" w:customStyle="1" w:styleId="946B24ECF3879C42AD3F1012BD34F3B4">
    <w:name w:val="946B24ECF3879C42AD3F1012BD34F3B4"/>
  </w:style>
  <w:style w:type="paragraph" w:customStyle="1" w:styleId="D5199B9118352B4EB62EAF0416EBECE8">
    <w:name w:val="D5199B9118352B4EB62EAF0416EBECE8"/>
  </w:style>
  <w:style w:type="paragraph" w:customStyle="1" w:styleId="41D38E9027624843A3F48B15B8B2B60F">
    <w:name w:val="41D38E9027624843A3F48B15B8B2B60F"/>
  </w:style>
  <w:style w:type="paragraph" w:customStyle="1" w:styleId="A01B38DE223BA742A99AC93CF47C46BA">
    <w:name w:val="A01B38DE223BA742A99AC93CF47C46BA"/>
  </w:style>
  <w:style w:type="paragraph" w:customStyle="1" w:styleId="9B1EE672FB2A2A49912CCFE609B2AEA6">
    <w:name w:val="9B1EE672FB2A2A49912CCFE609B2AEA6"/>
  </w:style>
  <w:style w:type="paragraph" w:customStyle="1" w:styleId="719E6F4B1CDD2D488D33B596FA5737AA">
    <w:name w:val="719E6F4B1CDD2D488D33B596FA5737AA"/>
  </w:style>
  <w:style w:type="paragraph" w:customStyle="1" w:styleId="4088C58C880C314593A4A3E81EC4A7E5">
    <w:name w:val="4088C58C880C314593A4A3E81EC4A7E5"/>
  </w:style>
  <w:style w:type="paragraph" w:customStyle="1" w:styleId="BCB977160CC5D143B461CD0AA4547C02">
    <w:name w:val="BCB977160CC5D143B461CD0AA4547C02"/>
  </w:style>
  <w:style w:type="paragraph" w:customStyle="1" w:styleId="27540000CBBCAB4CAA173EA08B855735">
    <w:name w:val="27540000CBBCAB4CAA173EA08B855735"/>
  </w:style>
  <w:style w:type="paragraph" w:customStyle="1" w:styleId="A713BDCAFC69E14D9D4D531446AFF995">
    <w:name w:val="A713BDCAFC69E14D9D4D531446AFF995"/>
  </w:style>
  <w:style w:type="paragraph" w:customStyle="1" w:styleId="A757FE0AF62CBE42A634A859D04D8619">
    <w:name w:val="A757FE0AF62CBE42A634A859D04D8619"/>
  </w:style>
  <w:style w:type="paragraph" w:customStyle="1" w:styleId="779C03E01096F04586763AFD75EB2068">
    <w:name w:val="779C03E01096F04586763AFD75EB2068"/>
  </w:style>
  <w:style w:type="paragraph" w:customStyle="1" w:styleId="157705387366F14DA347FA996E4EF6CC">
    <w:name w:val="157705387366F14DA347FA996E4EF6CC"/>
  </w:style>
  <w:style w:type="paragraph" w:customStyle="1" w:styleId="3A84146601E79945BBCE3EE82B638D6C">
    <w:name w:val="3A84146601E79945BBCE3EE82B638D6C"/>
  </w:style>
  <w:style w:type="paragraph" w:customStyle="1" w:styleId="35CCA33ED0F14F41B5F595B9CA358C96">
    <w:name w:val="35CCA33ED0F14F41B5F595B9CA358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{D6A2A6A6-518C-3247-AA8E-0AECF6F1FF86}tf16392740.dotx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tewari</dc:creator>
  <cp:keywords/>
  <dc:description/>
  <cp:lastModifiedBy>ashutosh tewari</cp:lastModifiedBy>
  <cp:revision>3</cp:revision>
  <cp:lastPrinted>2020-08-27T17:51:00Z</cp:lastPrinted>
  <dcterms:created xsi:type="dcterms:W3CDTF">2020-08-27T17:54:00Z</dcterms:created>
  <dcterms:modified xsi:type="dcterms:W3CDTF">2020-08-27T17:58:00Z</dcterms:modified>
</cp:coreProperties>
</file>